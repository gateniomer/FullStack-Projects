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C044" w14:textId="36C67A5B" w:rsidR="008059C6" w:rsidRPr="00933780" w:rsidRDefault="00B02EC5" w:rsidP="008059C6">
      <w:pPr>
        <w:pStyle w:val="SectionHeading"/>
        <w:rPr>
          <w:rFonts w:ascii="Arial" w:hAnsi="Arial" w:cs="Arial"/>
          <w:b/>
          <w:bCs/>
          <w:u w:val="single"/>
        </w:rPr>
      </w:pPr>
      <w:r w:rsidRPr="00933780">
        <w:rPr>
          <w:rFonts w:ascii="Arial" w:hAnsi="Arial" w:cs="Arial"/>
          <w:b/>
          <w:bCs/>
          <w:noProof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143110" wp14:editId="67DD665F">
                <wp:simplePos x="0" y="0"/>
                <wp:positionH relativeFrom="page">
                  <wp:posOffset>38100</wp:posOffset>
                </wp:positionH>
                <wp:positionV relativeFrom="paragraph">
                  <wp:posOffset>404550</wp:posOffset>
                </wp:positionV>
                <wp:extent cx="215265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BF769" w14:textId="521CF6DA" w:rsidR="00334B01" w:rsidRPr="00334B01" w:rsidRDefault="00334B0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34B0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43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31.85pt;width:169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" filled="f" stroked="f">
                <v:textbox>
                  <w:txbxContent>
                    <w:p w14:paraId="21FBF769" w14:textId="521CF6DA" w:rsidR="00334B01" w:rsidRPr="00334B01" w:rsidRDefault="00334B0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34B01">
                        <w:rPr>
                          <w:rFonts w:ascii="Arial" w:hAnsi="Arial" w:cs="Arial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33780">
        <w:rPr>
          <w:rFonts w:ascii="Arial" w:hAnsi="Arial" w:cs="Arial"/>
          <w:b/>
          <w:bCs/>
          <w:noProof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790E47" wp14:editId="4D2024C9">
                <wp:simplePos x="0" y="0"/>
                <wp:positionH relativeFrom="page">
                  <wp:align>left</wp:align>
                </wp:positionH>
                <wp:positionV relativeFrom="paragraph">
                  <wp:posOffset>7868</wp:posOffset>
                </wp:positionV>
                <wp:extent cx="2628900" cy="409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721C" w14:textId="4123C0FE" w:rsidR="005A40CE" w:rsidRPr="005A40CE" w:rsidRDefault="005A40CE" w:rsidP="005A40CE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5A40C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Omer Gatenio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0E47" id="_x0000_s1027" type="#_x0000_t202" style="position:absolute;margin-left:0;margin-top:.6pt;width:207pt;height:32.2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" filled="f" stroked="f">
                <v:textbox>
                  <w:txbxContent>
                    <w:p w14:paraId="71F5721C" w14:textId="4123C0FE" w:rsidR="005A40CE" w:rsidRPr="005A40CE" w:rsidRDefault="005A40CE" w:rsidP="005A40CE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5A40CE">
                        <w:rPr>
                          <w:rFonts w:ascii="Arial" w:hAnsi="Arial" w:cs="Arial"/>
                          <w:sz w:val="48"/>
                          <w:szCs w:val="48"/>
                        </w:rPr>
                        <w:t>Omer Gatenio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59C6" w:rsidRPr="00933780">
        <w:rPr>
          <w:rFonts w:ascii="Arial" w:hAnsi="Arial" w:cs="Arial"/>
          <w:b/>
          <w:bCs/>
          <w:u w:val="single"/>
        </w:rPr>
        <w:t>About</w:t>
      </w:r>
    </w:p>
    <w:p w14:paraId="11AFD0A7" w14:textId="77B9D3EA" w:rsidR="00537C2C" w:rsidRPr="00445D2B" w:rsidRDefault="0092187F" w:rsidP="00537C2C">
      <w:pPr>
        <w:rPr>
          <w:rFonts w:ascii="Arial" w:hAnsi="Arial" w:cs="Arial" w:hint="cs"/>
          <w:sz w:val="24"/>
          <w:szCs w:val="24"/>
          <w:rtl/>
          <w:lang w:bidi="he-IL"/>
        </w:rPr>
      </w:pPr>
      <w:r w:rsidRPr="0092187F">
        <w:rPr>
          <w:rFonts w:ascii="Arial" w:hAnsi="Arial" w:cs="Arial"/>
          <w:noProof/>
          <w:sz w:val="24"/>
          <w:szCs w:val="24"/>
        </w:rPr>
        <w:t>Independent</w:t>
      </w:r>
      <w:r w:rsidRPr="0092187F">
        <w:rPr>
          <w:rFonts w:ascii="Arial" w:hAnsi="Arial" w:cs="Arial"/>
          <w:noProof/>
          <w:sz w:val="24"/>
          <w:szCs w:val="24"/>
        </w:rPr>
        <w:t xml:space="preserve"> </w:t>
      </w:r>
      <w:r w:rsidR="00572B97" w:rsidRPr="00445D2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06D92628" wp14:editId="6A3CD76B">
                <wp:simplePos x="0" y="0"/>
                <wp:positionH relativeFrom="page">
                  <wp:align>left</wp:align>
                </wp:positionH>
                <wp:positionV relativeFrom="paragraph">
                  <wp:posOffset>617855</wp:posOffset>
                </wp:positionV>
                <wp:extent cx="2627630" cy="13271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45581" w14:textId="672624F4" w:rsidR="008059C6" w:rsidRPr="007C55E4" w:rsidRDefault="00080AC9" w:rsidP="007C55E4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08F3D" wp14:editId="7EB4F3DA">
                                  <wp:extent cx="218783" cy="218783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783" cy="218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hyperlink r:id="rId11" w:history="1">
                              <w:r w:rsidRPr="00640D05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gateniomer@gmail.com</w:t>
                              </w:r>
                            </w:hyperlink>
                            <w:r w:rsidR="008059C6" w:rsidRPr="008059C6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5D42A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770958D" wp14:editId="1CFB4F23">
                                  <wp:extent cx="190734" cy="190734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75" cy="19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42AA">
                              <w:rPr>
                                <w:rFonts w:ascii="Arial" w:hAnsi="Arial" w:cs="Arial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hyperlink r:id="rId13" w:history="1">
                              <w:r w:rsidR="00897709" w:rsidRPr="00E1584B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054-</w:t>
                              </w:r>
                              <w:r w:rsidR="008059C6" w:rsidRPr="00E1584B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4930243</w:t>
                              </w:r>
                            </w:hyperlink>
                            <w:r w:rsidR="008059C6" w:rsidRPr="008059C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="005D42AA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A2FD773" wp14:editId="674BAA3C">
                                  <wp:extent cx="207563" cy="207563"/>
                                  <wp:effectExtent l="0" t="0" r="254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33" cy="218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42AA">
                              <w:rPr>
                                <w:rStyle w:val="Hyperlink"/>
                                <w:rFonts w:ascii="Arial" w:hAnsi="Arial" w:cs="Arial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hyperlink r:id="rId15" w:history="1">
                              <w:r w:rsidR="00D36468" w:rsidRPr="00D36468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</w:rPr>
                                <w:t>Omer Gatenio</w:t>
                              </w:r>
                            </w:hyperlink>
                            <w:r w:rsidR="00D36468" w:rsidRPr="008059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2557D"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="005D42AA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178EEAD0" wp14:editId="716C544F">
                                  <wp:extent cx="201953" cy="201953"/>
                                  <wp:effectExtent l="0" t="0" r="762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414" cy="20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42AA">
                              <w:rPr>
                                <w:rFonts w:ascii="Arial" w:hAnsi="Arial" w:cs="Arial"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hyperlink r:id="rId17" w:history="1">
                              <w:r w:rsidR="007C55E4" w:rsidRPr="007C55E4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</w:rPr>
                                <w:t>@gateniomer</w:t>
                              </w:r>
                            </w:hyperlink>
                            <w:r w:rsidR="008059C6" w:rsidRPr="008059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2628" id="_x0000_s1028" type="#_x0000_t202" style="position:absolute;margin-left:0;margin-top:48.65pt;width:206.9pt;height:104.5pt;z-index:-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" filled="f" stroked="f">
                <v:textbox>
                  <w:txbxContent>
                    <w:p w14:paraId="08845581" w14:textId="672624F4" w:rsidR="008059C6" w:rsidRPr="007C55E4" w:rsidRDefault="00080AC9" w:rsidP="007C55E4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408F3D" wp14:editId="7EB4F3DA">
                            <wp:extent cx="218783" cy="218783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783" cy="218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 w:hint="cs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hyperlink r:id="rId18" w:history="1">
                        <w:r w:rsidRPr="00640D05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gateniomer@gmail.com</w:t>
                        </w:r>
                      </w:hyperlink>
                      <w:r w:rsidR="008059C6" w:rsidRPr="008059C6">
                        <w:rPr>
                          <w:rFonts w:ascii="Arial" w:hAnsi="Arial" w:cs="Arial"/>
                        </w:rPr>
                        <w:br/>
                      </w:r>
                      <w:r w:rsidR="005D42AA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drawing>
                          <wp:inline distT="0" distB="0" distL="0" distR="0" wp14:anchorId="6770958D" wp14:editId="1CFB4F23">
                            <wp:extent cx="190734" cy="190734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75" cy="19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42AA">
                        <w:rPr>
                          <w:rFonts w:ascii="Arial" w:hAnsi="Arial" w:cs="Arial" w:hint="cs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hyperlink r:id="rId19" w:history="1">
                        <w:r w:rsidR="00897709" w:rsidRPr="00E1584B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054-</w:t>
                        </w:r>
                        <w:r w:rsidR="008059C6" w:rsidRPr="00E1584B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4930243</w:t>
                        </w:r>
                      </w:hyperlink>
                      <w:r w:rsidR="008059C6" w:rsidRPr="008059C6"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  <w:r w:rsidR="005D42AA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A2FD773" wp14:editId="674BAA3C">
                            <wp:extent cx="207563" cy="207563"/>
                            <wp:effectExtent l="0" t="0" r="2540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33" cy="218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42AA">
                        <w:rPr>
                          <w:rStyle w:val="Hyperlink"/>
                          <w:rFonts w:ascii="Arial" w:hAnsi="Arial" w:cs="Arial" w:hint="cs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hyperlink r:id="rId20" w:history="1">
                        <w:r w:rsidR="00D36468" w:rsidRPr="00D36468">
                          <w:rPr>
                            <w:rStyle w:val="Hyperlink"/>
                            <w:rFonts w:ascii="Arial" w:hAnsi="Arial" w:cs="Arial"/>
                            <w:b/>
                            <w:bCs/>
                          </w:rPr>
                          <w:t>Omer Gatenio</w:t>
                        </w:r>
                      </w:hyperlink>
                      <w:r w:rsidR="00D36468" w:rsidRPr="008059C6">
                        <w:rPr>
                          <w:rFonts w:ascii="Arial" w:hAnsi="Arial" w:cs="Arial"/>
                        </w:rPr>
                        <w:t xml:space="preserve"> </w:t>
                      </w:r>
                      <w:r w:rsidR="0012557D"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="005D42AA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178EEAD0" wp14:editId="716C544F">
                            <wp:extent cx="201953" cy="201953"/>
                            <wp:effectExtent l="0" t="0" r="762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14" cy="20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42AA">
                        <w:rPr>
                          <w:rFonts w:ascii="Arial" w:hAnsi="Arial" w:cs="Arial" w:hint="cs"/>
                          <w:rtl/>
                          <w:lang w:bidi="he-IL"/>
                        </w:rPr>
                        <w:t xml:space="preserve"> </w:t>
                      </w:r>
                      <w:hyperlink r:id="rId21" w:history="1">
                        <w:r w:rsidR="007C55E4" w:rsidRPr="007C55E4">
                          <w:rPr>
                            <w:rStyle w:val="Hyperlink"/>
                            <w:rFonts w:ascii="Arial" w:hAnsi="Arial" w:cs="Arial"/>
                            <w:b/>
                            <w:bCs/>
                          </w:rPr>
                          <w:t>@gateniomer</w:t>
                        </w:r>
                      </w:hyperlink>
                      <w:r w:rsidR="008059C6" w:rsidRPr="008059C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bidi="he-IL"/>
        </w:rPr>
        <w:t>s</w:t>
      </w:r>
      <w:r w:rsidR="00537C2C" w:rsidRPr="00537C2C">
        <w:rPr>
          <w:rFonts w:ascii="Arial" w:hAnsi="Arial" w:cs="Arial"/>
          <w:noProof/>
          <w:sz w:val="24"/>
          <w:szCs w:val="24"/>
        </w:rPr>
        <w:t>elf-taught developer producing useful applications, such as Psycho-Trainer.</w:t>
      </w:r>
      <w:r w:rsidR="00537C2C">
        <w:rPr>
          <w:rFonts w:ascii="Arial" w:hAnsi="Arial" w:cs="Arial"/>
          <w:noProof/>
          <w:sz w:val="24"/>
          <w:szCs w:val="24"/>
        </w:rPr>
        <w:t xml:space="preserve"> </w:t>
      </w:r>
      <w:r w:rsidR="00B85374">
        <w:rPr>
          <w:rFonts w:ascii="Arial" w:hAnsi="Arial" w:cs="Arial"/>
          <w:sz w:val="24"/>
          <w:szCs w:val="24"/>
        </w:rPr>
        <w:t xml:space="preserve">Former team leader, </w:t>
      </w:r>
      <w:r w:rsidR="00537C2C" w:rsidRPr="00537C2C">
        <w:rPr>
          <w:rFonts w:ascii="Arial" w:hAnsi="Arial" w:cs="Arial"/>
          <w:sz w:val="24"/>
          <w:szCs w:val="24"/>
        </w:rPr>
        <w:t xml:space="preserve">with strong interpersonal </w:t>
      </w:r>
      <w:r w:rsidR="00941FC2">
        <w:rPr>
          <w:rFonts w:ascii="Arial" w:hAnsi="Arial" w:cs="Arial"/>
          <w:sz w:val="24"/>
          <w:szCs w:val="24"/>
        </w:rPr>
        <w:t xml:space="preserve">&amp; problem-solving </w:t>
      </w:r>
      <w:r w:rsidR="00537C2C" w:rsidRPr="00537C2C">
        <w:rPr>
          <w:rFonts w:ascii="Arial" w:hAnsi="Arial" w:cs="Arial"/>
          <w:sz w:val="24"/>
          <w:szCs w:val="24"/>
        </w:rPr>
        <w:t>abilities</w:t>
      </w:r>
      <w:r w:rsidR="00B85374">
        <w:rPr>
          <w:rFonts w:ascii="Arial" w:hAnsi="Arial" w:cs="Arial"/>
          <w:sz w:val="24"/>
          <w:szCs w:val="24"/>
        </w:rPr>
        <w:t>.</w:t>
      </w:r>
      <w:r w:rsidR="00537C2C">
        <w:rPr>
          <w:rFonts w:ascii="Arial" w:hAnsi="Arial" w:cs="Arial"/>
          <w:sz w:val="24"/>
          <w:szCs w:val="24"/>
        </w:rPr>
        <w:t xml:space="preserve"> </w:t>
      </w:r>
      <w:r w:rsidR="009D2D71">
        <w:rPr>
          <w:rFonts w:ascii="Arial" w:hAnsi="Arial" w:cs="Arial"/>
          <w:sz w:val="24"/>
          <w:szCs w:val="24"/>
        </w:rPr>
        <w:t>M</w:t>
      </w:r>
      <w:r w:rsidR="009D2D71" w:rsidRPr="009D2D71">
        <w:rPr>
          <w:rFonts w:ascii="Arial" w:hAnsi="Arial" w:cs="Arial"/>
          <w:sz w:val="24"/>
          <w:szCs w:val="24"/>
        </w:rPr>
        <w:t>otivated</w:t>
      </w:r>
      <w:r w:rsidR="00450CAC">
        <w:rPr>
          <w:rFonts w:ascii="Arial" w:hAnsi="Arial" w:cs="Arial"/>
          <w:sz w:val="24"/>
          <w:szCs w:val="24"/>
        </w:rPr>
        <w:t xml:space="preserve"> </w:t>
      </w:r>
      <w:r w:rsidR="00EE178A">
        <w:rPr>
          <w:rFonts w:ascii="Arial" w:hAnsi="Arial" w:cs="Arial"/>
          <w:sz w:val="24"/>
          <w:szCs w:val="24"/>
        </w:rPr>
        <w:t>developing ideas from scratch while being</w:t>
      </w:r>
      <w:r w:rsidR="00CC5F8C">
        <w:rPr>
          <w:rFonts w:ascii="Arial" w:hAnsi="Arial" w:cs="Arial"/>
          <w:sz w:val="24"/>
          <w:szCs w:val="24"/>
        </w:rPr>
        <w:t xml:space="preserve"> organized &amp; productiv</w:t>
      </w:r>
      <w:r w:rsidR="00EE178A">
        <w:rPr>
          <w:rFonts w:ascii="Arial" w:hAnsi="Arial" w:cs="Arial"/>
          <w:sz w:val="24"/>
          <w:szCs w:val="24"/>
        </w:rPr>
        <w:t>e</w:t>
      </w:r>
      <w:r w:rsidR="00CC5F8C">
        <w:rPr>
          <w:rFonts w:ascii="Arial" w:hAnsi="Arial" w:cs="Arial"/>
          <w:sz w:val="24"/>
          <w:szCs w:val="24"/>
        </w:rPr>
        <w:t>. L</w:t>
      </w:r>
      <w:r w:rsidR="00B85374" w:rsidRPr="00B85374">
        <w:rPr>
          <w:rFonts w:ascii="Arial" w:hAnsi="Arial" w:cs="Arial"/>
          <w:sz w:val="24"/>
          <w:szCs w:val="24"/>
        </w:rPr>
        <w:t>ooking for a Front-End position that will allow me to contribute my talents and passion</w:t>
      </w:r>
      <w:r w:rsidR="00CC5F8C">
        <w:rPr>
          <w:rFonts w:ascii="Arial" w:hAnsi="Arial" w:cs="Arial"/>
          <w:sz w:val="24"/>
          <w:szCs w:val="24"/>
        </w:rPr>
        <w:t>.</w:t>
      </w:r>
    </w:p>
    <w:p w14:paraId="5DC40BF7" w14:textId="53B680B6" w:rsidR="00572B97" w:rsidRPr="00933780" w:rsidRDefault="00531AD9" w:rsidP="00572B97">
      <w:pPr>
        <w:pStyle w:val="SectionHeading"/>
        <w:rPr>
          <w:rFonts w:ascii="Arial" w:hAnsi="Arial" w:cs="Arial"/>
          <w:b/>
          <w:bCs/>
          <w:u w:val="single"/>
        </w:rPr>
      </w:pPr>
      <w:r w:rsidRPr="00692FA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9156A77" wp14:editId="1B74B5EA">
                <wp:simplePos x="0" y="0"/>
                <wp:positionH relativeFrom="page">
                  <wp:align>left</wp:align>
                </wp:positionH>
                <wp:positionV relativeFrom="paragraph">
                  <wp:posOffset>398145</wp:posOffset>
                </wp:positionV>
                <wp:extent cx="2639695" cy="1809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7B13" w14:textId="55DE2898" w:rsidR="00AB6720" w:rsidRPr="00B865E4" w:rsidRDefault="00DD74D5" w:rsidP="00AB6720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865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Real</w:t>
                            </w:r>
                            <w:r w:rsidR="008C3E0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-</w:t>
                            </w:r>
                            <w:r w:rsidRPr="00B865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Life Achievements</w:t>
                            </w:r>
                          </w:p>
                          <w:p w14:paraId="2AA80B6E" w14:textId="3D0A82F1" w:rsidR="00DD74D5" w:rsidRPr="00B865E4" w:rsidRDefault="00000000" w:rsidP="00AB672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00" w:afterAutospacing="1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22" w:history="1">
                              <w:r w:rsidR="00DD74D5" w:rsidRPr="00DB662C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Psycho-</w:t>
                              </w:r>
                              <w:r w:rsidR="00B515C9" w:rsidRPr="00DB662C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DD74D5" w:rsidRPr="00DB662C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rainer</w:t>
                              </w:r>
                            </w:hyperlink>
                            <w:r w:rsidR="00DD74D5"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DD74D5" w:rsidRPr="00AB6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psychometric training </w:t>
                            </w:r>
                            <w:r w:rsidR="00DD74D5" w:rsidRPr="00AB672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android app with over 4k downloads on Google Play)</w:t>
                            </w:r>
                            <w:r w:rsidR="00692FA7"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BCB346F" w14:textId="2ED651CA" w:rsidR="00DD74D5" w:rsidRPr="00B865E4" w:rsidRDefault="00000000" w:rsidP="00B865E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="00554B3C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OmerSites (Founder)</w:t>
                              </w:r>
                            </w:hyperlink>
                            <w:r w:rsidR="00DD74D5"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DD74D5" w:rsidRPr="00B865E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WordPress website building company</w:t>
                            </w:r>
                            <w:r w:rsidR="00DD74D5"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="00692FA7"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6370F72" w14:textId="10EACB4A" w:rsidR="00DD74D5" w:rsidRPr="007A4789" w:rsidRDefault="00DD74D5" w:rsidP="007A478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CCNA Training (</w:t>
                            </w:r>
                            <w:r w:rsidRPr="00AB6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training </w:t>
                            </w:r>
                            <w:r w:rsidRPr="00AB672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android app for the CCNA exams by CISCO</w:t>
                            </w:r>
                            <w:r w:rsidRPr="00B865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6A77" id="_x0000_s1029" type="#_x0000_t202" style="position:absolute;margin-left:0;margin-top:31.35pt;width:207.85pt;height:142.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" filled="f" stroked="f">
                <v:textbox>
                  <w:txbxContent>
                    <w:p w14:paraId="6AAF7B13" w14:textId="55DE2898" w:rsidR="00AB6720" w:rsidRPr="00B865E4" w:rsidRDefault="00DD74D5" w:rsidP="00AB6720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B865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Real</w:t>
                      </w:r>
                      <w:r w:rsidR="008C3E0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-</w:t>
                      </w:r>
                      <w:r w:rsidRPr="00B865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Life Achievements</w:t>
                      </w:r>
                    </w:p>
                    <w:p w14:paraId="2AA80B6E" w14:textId="3D0A82F1" w:rsidR="00DD74D5" w:rsidRPr="00B865E4" w:rsidRDefault="00000000" w:rsidP="00AB672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00" w:afterAutospacing="1"/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24" w:history="1">
                        <w:r w:rsidR="00DD74D5" w:rsidRPr="00DB662C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Psycho-</w:t>
                        </w:r>
                        <w:r w:rsidR="00B515C9" w:rsidRPr="00DB662C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T</w:t>
                        </w:r>
                        <w:r w:rsidR="00DD74D5" w:rsidRPr="00DB662C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rainer</w:t>
                        </w:r>
                      </w:hyperlink>
                      <w:r w:rsidR="00DD74D5"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 w:rsidR="00DD74D5" w:rsidRPr="00AB6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psychometric training </w:t>
                      </w:r>
                      <w:r w:rsidR="00DD74D5" w:rsidRPr="00AB672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android app with over 4k downloads on Google Play)</w:t>
                      </w:r>
                      <w:r w:rsidR="00692FA7"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0BCB346F" w14:textId="2ED651CA" w:rsidR="00DD74D5" w:rsidRPr="00B865E4" w:rsidRDefault="00000000" w:rsidP="00B865E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25" w:history="1">
                        <w:r w:rsidR="00554B3C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OmerSites (Founder)</w:t>
                        </w:r>
                      </w:hyperlink>
                      <w:r w:rsidR="00DD74D5"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 w:rsidR="00DD74D5" w:rsidRPr="00B865E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WordPress website building company</w:t>
                      </w:r>
                      <w:r w:rsidR="00DD74D5"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r w:rsidR="00692FA7"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26370F72" w14:textId="10EACB4A" w:rsidR="00DD74D5" w:rsidRPr="007A4789" w:rsidRDefault="00DD74D5" w:rsidP="007A478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CCNA Training (</w:t>
                      </w:r>
                      <w:r w:rsidRPr="00AB6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training </w:t>
                      </w:r>
                      <w:r w:rsidRPr="00AB672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android app for the CCNA exams by CISCO</w:t>
                      </w:r>
                      <w:r w:rsidRPr="00B865E4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2B97" w:rsidRPr="00933780">
        <w:rPr>
          <w:rFonts w:ascii="Arial" w:hAnsi="Arial" w:cs="Arial"/>
          <w:b/>
          <w:bCs/>
          <w:u w:val="single"/>
        </w:rPr>
        <w:t>Skills</w:t>
      </w:r>
    </w:p>
    <w:p w14:paraId="3C38E48C" w14:textId="5E468DB0" w:rsidR="00D11949" w:rsidRDefault="00572B97" w:rsidP="00D11949">
      <w:pPr>
        <w:rPr>
          <w:rFonts w:ascii="Arial" w:hAnsi="Arial" w:cs="Arial"/>
          <w:sz w:val="24"/>
          <w:szCs w:val="24"/>
          <w:rtl/>
          <w:lang w:bidi="he-IL"/>
        </w:rPr>
      </w:pPr>
      <w:r w:rsidRPr="00445D2B">
        <w:rPr>
          <w:rFonts w:ascii="Arial" w:hAnsi="Arial" w:cs="Arial"/>
          <w:sz w:val="24"/>
          <w:szCs w:val="24"/>
        </w:rPr>
        <w:t>HTML, CSS, JavaScript, TypeScript, React, Redux, Firebase, Bootstrap, Tailwind</w:t>
      </w:r>
      <w:r w:rsidR="00897709">
        <w:rPr>
          <w:rFonts w:ascii="Arial" w:hAnsi="Arial" w:cs="Arial"/>
          <w:sz w:val="24"/>
          <w:szCs w:val="24"/>
        </w:rPr>
        <w:t>CSS</w:t>
      </w:r>
      <w:r w:rsidRPr="00445D2B">
        <w:rPr>
          <w:rFonts w:ascii="Arial" w:hAnsi="Arial" w:cs="Arial"/>
          <w:sz w:val="24"/>
          <w:szCs w:val="24"/>
        </w:rPr>
        <w:t>, Sass, Git,</w:t>
      </w:r>
      <w:r w:rsidR="002668A5" w:rsidRPr="00445D2B">
        <w:rPr>
          <w:rFonts w:ascii="Arial" w:hAnsi="Arial" w:cs="Arial"/>
          <w:sz w:val="24"/>
          <w:szCs w:val="24"/>
        </w:rPr>
        <w:t xml:space="preserve"> Graphic Design</w:t>
      </w:r>
      <w:r w:rsidR="008256B3">
        <w:rPr>
          <w:rFonts w:ascii="Arial" w:hAnsi="Arial" w:cs="Arial"/>
          <w:sz w:val="24"/>
          <w:szCs w:val="24"/>
        </w:rPr>
        <w:t>.</w:t>
      </w:r>
    </w:p>
    <w:p w14:paraId="3FC33E54" w14:textId="3AD6FF74" w:rsidR="00D11949" w:rsidRPr="00933780" w:rsidRDefault="004251CE" w:rsidP="00D11949">
      <w:pPr>
        <w:pStyle w:val="SectionHeading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Main Projects</w:t>
      </w:r>
    </w:p>
    <w:p w14:paraId="2773F5FB" w14:textId="674FF9F7" w:rsidR="00FA762F" w:rsidRPr="00D72980" w:rsidRDefault="00A73F49" w:rsidP="00D72980">
      <w:pPr>
        <w:rPr>
          <w:rFonts w:ascii="Arial" w:hAnsi="Arial" w:cs="Arial"/>
          <w:b/>
          <w:bCs/>
          <w:color w:val="5F5F5F" w:themeColor="hyperlink"/>
          <w:sz w:val="24"/>
          <w:szCs w:val="24"/>
          <w:u w:val="single"/>
        </w:rPr>
      </w:pPr>
      <w:r w:rsidRPr="00692FA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600DC16" wp14:editId="6F5D34AE">
                <wp:simplePos x="0" y="0"/>
                <wp:positionH relativeFrom="page">
                  <wp:align>left</wp:align>
                </wp:positionH>
                <wp:positionV relativeFrom="paragraph">
                  <wp:posOffset>1253214</wp:posOffset>
                </wp:positionV>
                <wp:extent cx="2647950" cy="208915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08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D2CB2" w14:textId="186C50C8" w:rsidR="007A4789" w:rsidRDefault="007A4789" w:rsidP="00AB6720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Courses &amp; Certificates</w:t>
                            </w:r>
                          </w:p>
                          <w:p w14:paraId="464A592C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Modern HTML &amp; CSS From the Beginning (Including Sass)</w:t>
                            </w:r>
                          </w:p>
                          <w:p w14:paraId="2D4BBAD6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Modern JavaScript from The Beginning</w:t>
                            </w:r>
                          </w:p>
                          <w:p w14:paraId="4D4B7304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JavaScript: The Advanced Concepts</w:t>
                            </w:r>
                          </w:p>
                          <w:p w14:paraId="62884109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Complete React Developer in 2023 (w/ Redux, Hooks, GraphQL)</w:t>
                            </w:r>
                          </w:p>
                          <w:p w14:paraId="2033D548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Complete Graphic Design Theory for Beginners Course</w:t>
                            </w:r>
                          </w:p>
                          <w:p w14:paraId="7F89EAEB" w14:textId="77777777" w:rsidR="007A4789" w:rsidRPr="007A4789" w:rsidRDefault="007A4789" w:rsidP="007A478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47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 4 From Scratch With 5 Projects</w:t>
                            </w:r>
                          </w:p>
                          <w:p w14:paraId="229FBCC0" w14:textId="47D390D2" w:rsidR="007A4789" w:rsidRPr="007A4789" w:rsidRDefault="007A4789" w:rsidP="007A47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DC16" id="_x0000_s1030" type="#_x0000_t202" style="position:absolute;margin-left:0;margin-top:98.7pt;width:208.5pt;height:164.5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" filled="f" stroked="f">
                <v:textbox>
                  <w:txbxContent>
                    <w:p w14:paraId="6FAD2CB2" w14:textId="186C50C8" w:rsidR="007A4789" w:rsidRDefault="007A4789" w:rsidP="00AB6720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Courses &amp; Certificates</w:t>
                      </w:r>
                    </w:p>
                    <w:p w14:paraId="464A592C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Modern HTML &amp; CSS From the Beginning (Including Sass)</w:t>
                      </w:r>
                    </w:p>
                    <w:p w14:paraId="2D4BBAD6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Modern JavaScript from The Beginning</w:t>
                      </w:r>
                    </w:p>
                    <w:p w14:paraId="4D4B7304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JavaScript: The Advanced Concepts</w:t>
                      </w:r>
                    </w:p>
                    <w:p w14:paraId="62884109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Complete React Developer in 2023 (w/ Redux, Hooks, GraphQL)</w:t>
                      </w:r>
                    </w:p>
                    <w:p w14:paraId="2033D548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The Complete Graphic Design Theory for Beginners Course</w:t>
                      </w:r>
                    </w:p>
                    <w:p w14:paraId="7F89EAEB" w14:textId="77777777" w:rsidR="007A4789" w:rsidRPr="007A4789" w:rsidRDefault="007A4789" w:rsidP="007A478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4789">
                        <w:rPr>
                          <w:rFonts w:ascii="Arial" w:hAnsi="Arial" w:cs="Arial"/>
                          <w:sz w:val="20"/>
                          <w:szCs w:val="20"/>
                        </w:rPr>
                        <w:t>Bootstrap 4 From Scratch With 5 Projects</w:t>
                      </w:r>
                    </w:p>
                    <w:p w14:paraId="229FBCC0" w14:textId="47D390D2" w:rsidR="007A4789" w:rsidRPr="007A4789" w:rsidRDefault="007A4789" w:rsidP="007A478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hyperlink r:id="rId26" w:history="1">
        <w:r w:rsidR="00D72980">
          <w:rPr>
            <w:rStyle w:val="Hyperlink"/>
            <w:rFonts w:ascii="Arial" w:hAnsi="Arial" w:cs="Arial"/>
            <w:b/>
            <w:bCs/>
            <w:sz w:val="24"/>
            <w:szCs w:val="24"/>
          </w:rPr>
          <w:t>Next E-Store</w:t>
        </w:r>
      </w:hyperlink>
      <w:r w:rsidR="00D72980">
        <w:rPr>
          <w:rStyle w:val="Hyperlink"/>
          <w:rFonts w:ascii="Arial" w:hAnsi="Arial" w:cs="Arial"/>
          <w:b/>
          <w:bCs/>
          <w:sz w:val="24"/>
          <w:szCs w:val="24"/>
        </w:rPr>
        <w:br/>
      </w:r>
      <w:r w:rsidR="00D72980" w:rsidRPr="00D72980">
        <w:rPr>
          <w:rFonts w:ascii="Arial" w:hAnsi="Arial" w:cs="Arial"/>
          <w:sz w:val="22"/>
          <w:szCs w:val="22"/>
        </w:rPr>
        <w:t>stack: NextJS, React, Typescript, Firebase, Stripe</w:t>
      </w:r>
      <w:r w:rsidR="000D3891">
        <w:rPr>
          <w:rFonts w:ascii="Arial" w:hAnsi="Arial" w:cs="Arial"/>
          <w:sz w:val="24"/>
          <w:szCs w:val="24"/>
        </w:rPr>
        <w:br/>
      </w:r>
      <w:r w:rsidR="002550DD">
        <w:rPr>
          <w:rFonts w:ascii="Arial" w:hAnsi="Arial" w:cs="Arial" w:hint="cs"/>
          <w:sz w:val="24"/>
          <w:szCs w:val="24"/>
        </w:rPr>
        <w:t>M</w:t>
      </w:r>
      <w:r w:rsidR="002550DD">
        <w:rPr>
          <w:rFonts w:ascii="Arial" w:hAnsi="Arial" w:cs="Arial"/>
          <w:sz w:val="24"/>
          <w:szCs w:val="24"/>
          <w:lang w:bidi="he-IL"/>
        </w:rPr>
        <w:t xml:space="preserve">odern </w:t>
      </w:r>
      <w:r w:rsidR="00D72980">
        <w:rPr>
          <w:rFonts w:ascii="Arial" w:hAnsi="Arial" w:cs="Arial"/>
          <w:sz w:val="24"/>
          <w:szCs w:val="24"/>
        </w:rPr>
        <w:t>o</w:t>
      </w:r>
      <w:r w:rsidR="004F5695">
        <w:rPr>
          <w:rFonts w:ascii="Arial" w:hAnsi="Arial" w:cs="Arial"/>
          <w:sz w:val="24"/>
          <w:szCs w:val="24"/>
        </w:rPr>
        <w:t>nline store</w:t>
      </w:r>
      <w:r w:rsidR="002550DD">
        <w:rPr>
          <w:rFonts w:ascii="Arial" w:hAnsi="Arial" w:cs="Arial"/>
          <w:sz w:val="24"/>
          <w:szCs w:val="24"/>
        </w:rPr>
        <w:t xml:space="preserve"> w</w:t>
      </w:r>
      <w:r w:rsidR="007E5A76">
        <w:rPr>
          <w:rFonts w:ascii="Arial" w:hAnsi="Arial" w:cs="Arial"/>
          <w:sz w:val="24"/>
          <w:szCs w:val="24"/>
        </w:rPr>
        <w:t>ith Stripe &amp; Firebase Integration</w:t>
      </w:r>
      <w:r w:rsidR="00D72980">
        <w:rPr>
          <w:rFonts w:ascii="Arial" w:hAnsi="Arial" w:cs="Arial"/>
          <w:sz w:val="24"/>
          <w:szCs w:val="24"/>
        </w:rPr>
        <w:t>.</w:t>
      </w:r>
      <w:r w:rsidR="005D2237">
        <w:rPr>
          <w:rFonts w:ascii="Arial" w:hAnsi="Arial" w:cs="Arial"/>
          <w:sz w:val="24"/>
          <w:szCs w:val="24"/>
        </w:rPr>
        <w:t xml:space="preserve"> </w:t>
      </w:r>
      <w:r w:rsidR="004F5695">
        <w:rPr>
          <w:rFonts w:ascii="Arial" w:hAnsi="Arial" w:cs="Arial"/>
          <w:sz w:val="24"/>
          <w:szCs w:val="24"/>
        </w:rPr>
        <w:br/>
      </w:r>
      <w:r w:rsidR="00FA762F">
        <w:rPr>
          <w:rFonts w:ascii="Arial" w:hAnsi="Arial" w:cs="Arial"/>
          <w:sz w:val="24"/>
          <w:szCs w:val="24"/>
        </w:rPr>
        <w:br/>
      </w:r>
      <w:hyperlink r:id="rId27" w:history="1">
        <w:r w:rsidR="000A30B9">
          <w:rPr>
            <w:rStyle w:val="Hyperlink"/>
            <w:rFonts w:ascii="Arial" w:hAnsi="Arial" w:cs="Arial"/>
            <w:b/>
            <w:bCs/>
            <w:sz w:val="24"/>
            <w:szCs w:val="24"/>
          </w:rPr>
          <w:t>Meditation Tracker PWA</w:t>
        </w:r>
      </w:hyperlink>
      <w:r w:rsidR="00D72980">
        <w:rPr>
          <w:rStyle w:val="Hyperlink"/>
          <w:rFonts w:ascii="Arial" w:hAnsi="Arial" w:cs="Arial"/>
          <w:b/>
          <w:bCs/>
          <w:sz w:val="24"/>
          <w:szCs w:val="24"/>
        </w:rPr>
        <w:br/>
      </w:r>
      <w:r w:rsidR="00D72980" w:rsidRPr="00D72980">
        <w:rPr>
          <w:rFonts w:ascii="Arial" w:hAnsi="Arial" w:cs="Arial"/>
          <w:sz w:val="22"/>
          <w:szCs w:val="22"/>
        </w:rPr>
        <w:t xml:space="preserve">stack: </w:t>
      </w:r>
      <w:r w:rsidR="00C34CA4">
        <w:rPr>
          <w:rFonts w:ascii="Arial" w:hAnsi="Arial" w:cs="Arial"/>
          <w:sz w:val="22"/>
          <w:szCs w:val="22"/>
        </w:rPr>
        <w:t>React, TailwindCSS, Third-Party API</w:t>
      </w:r>
      <w:r w:rsidR="00FA762F">
        <w:rPr>
          <w:rFonts w:ascii="Arial" w:hAnsi="Arial" w:cs="Arial"/>
          <w:sz w:val="24"/>
          <w:szCs w:val="24"/>
        </w:rPr>
        <w:br/>
      </w:r>
      <w:r w:rsidR="0066330D">
        <w:rPr>
          <w:rFonts w:ascii="Arial" w:hAnsi="Arial" w:cs="Arial"/>
          <w:sz w:val="24"/>
          <w:szCs w:val="24"/>
        </w:rPr>
        <w:t>Designed web app which tracks</w:t>
      </w:r>
      <w:r w:rsidR="00D72980">
        <w:rPr>
          <w:rFonts w:ascii="Arial" w:hAnsi="Arial" w:cs="Arial"/>
          <w:sz w:val="24"/>
          <w:szCs w:val="24"/>
        </w:rPr>
        <w:t xml:space="preserve"> different meditation exercises</w:t>
      </w:r>
      <w:r w:rsidR="0066330D">
        <w:rPr>
          <w:rFonts w:ascii="Arial" w:hAnsi="Arial" w:cs="Arial"/>
          <w:sz w:val="24"/>
          <w:szCs w:val="24"/>
        </w:rPr>
        <w:t>.</w:t>
      </w:r>
    </w:p>
    <w:p w14:paraId="1EAFB3AE" w14:textId="4CAF8874" w:rsidR="00AF4865" w:rsidRPr="000A30B9" w:rsidRDefault="00000000" w:rsidP="000A30B9">
      <w:pPr>
        <w:rPr>
          <w:rFonts w:ascii="Arial" w:hAnsi="Arial" w:cs="Arial"/>
          <w:b/>
          <w:bCs/>
          <w:color w:val="5F5F5F" w:themeColor="hyperlink"/>
          <w:sz w:val="24"/>
          <w:szCs w:val="24"/>
          <w:u w:val="single"/>
          <w:rtl/>
          <w:lang w:bidi="he-IL"/>
        </w:rPr>
      </w:pPr>
      <w:hyperlink r:id="rId28" w:history="1">
        <w:r w:rsidR="000275E8">
          <w:rPr>
            <w:rStyle w:val="Hyperlink"/>
            <w:rFonts w:ascii="Arial" w:hAnsi="Arial" w:cs="Arial"/>
            <w:b/>
            <w:bCs/>
            <w:sz w:val="24"/>
            <w:szCs w:val="24"/>
          </w:rPr>
          <w:t>HTML &amp; CSS Website</w:t>
        </w:r>
      </w:hyperlink>
      <w:r w:rsidR="000A30B9">
        <w:rPr>
          <w:rStyle w:val="Hyperlink"/>
          <w:rFonts w:ascii="Arial" w:hAnsi="Arial" w:cs="Arial"/>
          <w:b/>
          <w:bCs/>
          <w:sz w:val="24"/>
          <w:szCs w:val="24"/>
        </w:rPr>
        <w:br/>
      </w:r>
      <w:r w:rsidR="000A30B9" w:rsidRPr="00D72980">
        <w:rPr>
          <w:rFonts w:ascii="Arial" w:hAnsi="Arial" w:cs="Arial"/>
          <w:sz w:val="22"/>
          <w:szCs w:val="22"/>
        </w:rPr>
        <w:t xml:space="preserve">stack: </w:t>
      </w:r>
      <w:r w:rsidR="000A30B9">
        <w:rPr>
          <w:rFonts w:ascii="Arial" w:hAnsi="Arial" w:cs="Arial"/>
          <w:sz w:val="22"/>
          <w:szCs w:val="22"/>
        </w:rPr>
        <w:t>HTML, CSS, Graphic Design</w:t>
      </w:r>
      <w:r w:rsidR="006E14C9">
        <w:rPr>
          <w:rFonts w:ascii="Arial" w:hAnsi="Arial" w:cs="Arial"/>
          <w:sz w:val="24"/>
          <w:szCs w:val="24"/>
        </w:rPr>
        <w:br/>
      </w:r>
      <w:r w:rsidR="000A30B9">
        <w:rPr>
          <w:rFonts w:ascii="Arial" w:hAnsi="Arial" w:cs="Arial"/>
          <w:sz w:val="24"/>
          <w:szCs w:val="24"/>
        </w:rPr>
        <w:t>Designed website</w:t>
      </w:r>
      <w:r w:rsidR="00593D44" w:rsidRPr="00593D44">
        <w:rPr>
          <w:rFonts w:ascii="Arial" w:hAnsi="Arial" w:cs="Arial"/>
          <w:sz w:val="24"/>
          <w:szCs w:val="24"/>
        </w:rPr>
        <w:t xml:space="preserve"> </w:t>
      </w:r>
      <w:r w:rsidR="0087449B">
        <w:rPr>
          <w:rFonts w:ascii="Arial" w:hAnsi="Arial" w:cs="Arial"/>
          <w:sz w:val="24"/>
          <w:szCs w:val="24"/>
        </w:rPr>
        <w:t xml:space="preserve">made </w:t>
      </w:r>
      <w:r w:rsidR="00593D44" w:rsidRPr="00593D44">
        <w:rPr>
          <w:rFonts w:ascii="Arial" w:hAnsi="Arial" w:cs="Arial"/>
          <w:sz w:val="24"/>
          <w:szCs w:val="24"/>
        </w:rPr>
        <w:t>using only HTML &amp; CSS</w:t>
      </w:r>
      <w:r w:rsidR="0087449B">
        <w:rPr>
          <w:rFonts w:ascii="Arial" w:hAnsi="Arial" w:cs="Arial"/>
          <w:sz w:val="24"/>
          <w:szCs w:val="24"/>
        </w:rPr>
        <w:t>.</w:t>
      </w:r>
    </w:p>
    <w:p w14:paraId="07CBBEAA" w14:textId="36F5C248" w:rsidR="00572B97" w:rsidRPr="00933780" w:rsidRDefault="00572B97" w:rsidP="00572B97">
      <w:pPr>
        <w:pStyle w:val="SectionHeading"/>
        <w:rPr>
          <w:rFonts w:ascii="Arial" w:hAnsi="Arial" w:cs="Arial"/>
          <w:b/>
          <w:bCs/>
          <w:u w:val="single"/>
        </w:rPr>
      </w:pPr>
      <w:r w:rsidRPr="00933780">
        <w:rPr>
          <w:rFonts w:ascii="Arial" w:hAnsi="Arial" w:cs="Arial"/>
          <w:b/>
          <w:bCs/>
          <w:u w:val="single"/>
        </w:rPr>
        <w:t>Experience</w:t>
      </w:r>
    </w:p>
    <w:p w14:paraId="1D501CB8" w14:textId="1231F0E4" w:rsidR="00572B97" w:rsidRPr="00692FA7" w:rsidRDefault="00A73F49" w:rsidP="00572B97">
      <w:pPr>
        <w:rPr>
          <w:rFonts w:ascii="Arial" w:hAnsi="Arial" w:cs="Arial"/>
          <w:b/>
          <w:bCs/>
          <w:sz w:val="24"/>
          <w:szCs w:val="24"/>
          <w:lang w:bidi="he-IL"/>
        </w:rPr>
      </w:pPr>
      <w:r w:rsidRPr="00692FA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93539C0" wp14:editId="559B444E">
                <wp:simplePos x="0" y="0"/>
                <wp:positionH relativeFrom="page">
                  <wp:align>left</wp:align>
                </wp:positionH>
                <wp:positionV relativeFrom="paragraph">
                  <wp:posOffset>481662</wp:posOffset>
                </wp:positionV>
                <wp:extent cx="2647950" cy="208915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08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1979" w14:textId="202A77DB" w:rsidR="00A73F49" w:rsidRDefault="009E4BBE" w:rsidP="00A73F49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More </w:t>
                            </w:r>
                            <w:r w:rsidR="00554B3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Info</w:t>
                            </w:r>
                          </w:p>
                          <w:p w14:paraId="3BCA430F" w14:textId="74C9A0B9" w:rsidR="009E4BBE" w:rsidRDefault="009E4BBE" w:rsidP="00D42C6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Fluent Hebrew &amp; English.</w:t>
                            </w:r>
                          </w:p>
                          <w:p w14:paraId="7627C04E" w14:textId="6CC71C0C" w:rsidR="00CC5F8C" w:rsidRPr="00CC5F8C" w:rsidRDefault="00CC5F8C" w:rsidP="00D42C6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C5F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All my learning journey &amp; more are documented on my LinkedIn.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39C0" id="_x0000_s1031" type="#_x0000_t202" style="position:absolute;margin-left:0;margin-top:37.95pt;width:208.5pt;height:164.5pt;z-index:-2516357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" filled="f" stroked="f">
                <v:textbox>
                  <w:txbxContent>
                    <w:p w14:paraId="544C1979" w14:textId="202A77DB" w:rsidR="00A73F49" w:rsidRDefault="009E4BBE" w:rsidP="00A73F49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More </w:t>
                      </w:r>
                      <w:r w:rsidR="00554B3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u w:val="single"/>
                        </w:rPr>
                        <w:t>Info</w:t>
                      </w:r>
                    </w:p>
                    <w:p w14:paraId="3BCA430F" w14:textId="74C9A0B9" w:rsidR="009E4BBE" w:rsidRDefault="009E4BBE" w:rsidP="00D42C6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Fluent Hebrew &amp; English.</w:t>
                      </w:r>
                    </w:p>
                    <w:p w14:paraId="7627C04E" w14:textId="6CC71C0C" w:rsidR="00CC5F8C" w:rsidRPr="00CC5F8C" w:rsidRDefault="00CC5F8C" w:rsidP="00D42C6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C5F8C">
                        <w:rPr>
                          <w:rFonts w:ascii="Arial" w:hAnsi="Arial" w:cs="Arial"/>
                          <w:sz w:val="20"/>
                          <w:szCs w:val="20"/>
                        </w:rPr>
                        <w:t>All my learning journey &amp; more are documented on my LinkedIn.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2B97" w:rsidRPr="00692FA7">
        <w:rPr>
          <w:rFonts w:ascii="Arial" w:hAnsi="Arial" w:cs="Arial"/>
          <w:b/>
          <w:bCs/>
          <w:sz w:val="24"/>
          <w:szCs w:val="24"/>
        </w:rPr>
        <w:t>2020 – Present | OmerSites.com (</w:t>
      </w:r>
      <w:r w:rsidR="003570C6">
        <w:rPr>
          <w:rFonts w:ascii="Arial" w:hAnsi="Arial" w:cs="Arial"/>
          <w:b/>
          <w:bCs/>
          <w:sz w:val="24"/>
          <w:szCs w:val="24"/>
        </w:rPr>
        <w:t>F</w:t>
      </w:r>
      <w:r w:rsidR="003570C6" w:rsidRPr="003570C6">
        <w:rPr>
          <w:rFonts w:ascii="Arial" w:hAnsi="Arial" w:cs="Arial"/>
          <w:b/>
          <w:bCs/>
          <w:sz w:val="24"/>
          <w:szCs w:val="24"/>
        </w:rPr>
        <w:t>ounder</w:t>
      </w:r>
      <w:r w:rsidR="00572B97" w:rsidRPr="00692FA7">
        <w:rPr>
          <w:rFonts w:ascii="Arial" w:hAnsi="Arial" w:cs="Arial"/>
          <w:b/>
          <w:bCs/>
          <w:sz w:val="24"/>
          <w:szCs w:val="24"/>
        </w:rPr>
        <w:t>)</w:t>
      </w:r>
      <w:r w:rsidR="00572B97" w:rsidRPr="00692FA7">
        <w:rPr>
          <w:rFonts w:ascii="Arial" w:hAnsi="Arial" w:cs="Arial"/>
          <w:b/>
          <w:bCs/>
          <w:sz w:val="24"/>
          <w:szCs w:val="24"/>
        </w:rPr>
        <w:br/>
      </w:r>
      <w:r w:rsidR="00BD5618">
        <w:rPr>
          <w:rFonts w:ascii="Arial" w:hAnsi="Arial" w:cs="Arial"/>
          <w:sz w:val="24"/>
          <w:szCs w:val="24"/>
          <w:lang w:bidi="he-IL"/>
        </w:rPr>
        <w:t xml:space="preserve">Management, design &amp; development of WordPress </w:t>
      </w:r>
      <w:r w:rsidR="00E5634C">
        <w:rPr>
          <w:rFonts w:ascii="Arial" w:hAnsi="Arial" w:cs="Arial"/>
          <w:sz w:val="24"/>
          <w:szCs w:val="24"/>
          <w:lang w:bidi="he-IL"/>
        </w:rPr>
        <w:t>w</w:t>
      </w:r>
      <w:r w:rsidR="00BD5618">
        <w:rPr>
          <w:rFonts w:ascii="Arial" w:hAnsi="Arial" w:cs="Arial"/>
          <w:sz w:val="24"/>
          <w:szCs w:val="24"/>
          <w:lang w:bidi="he-IL"/>
        </w:rPr>
        <w:t>ebsites for different clients.</w:t>
      </w:r>
    </w:p>
    <w:p w14:paraId="4BE03D0E" w14:textId="39F8EF8F" w:rsidR="00152238" w:rsidRPr="00152238" w:rsidRDefault="00572B97" w:rsidP="00152238">
      <w:pPr>
        <w:rPr>
          <w:rFonts w:ascii="Arial" w:hAnsi="Arial" w:cs="Arial"/>
          <w:sz w:val="24"/>
          <w:szCs w:val="24"/>
          <w:rtl/>
          <w:lang w:bidi="he-IL"/>
        </w:rPr>
      </w:pPr>
      <w:r w:rsidRPr="00692FA7">
        <w:rPr>
          <w:rFonts w:ascii="Arial" w:hAnsi="Arial" w:cs="Arial"/>
          <w:b/>
          <w:bCs/>
          <w:sz w:val="24"/>
          <w:szCs w:val="24"/>
        </w:rPr>
        <w:t>2020 – 2021 | NOC Engineer at Coperato</w:t>
      </w:r>
      <w:r w:rsidR="00152238">
        <w:rPr>
          <w:rFonts w:ascii="Arial" w:hAnsi="Arial" w:cs="Arial"/>
          <w:sz w:val="24"/>
          <w:szCs w:val="24"/>
        </w:rPr>
        <w:br/>
      </w:r>
      <w:r w:rsidR="00781BA1">
        <w:rPr>
          <w:rFonts w:ascii="Arial" w:hAnsi="Arial" w:cs="Arial"/>
          <w:sz w:val="24"/>
          <w:szCs w:val="24"/>
        </w:rPr>
        <w:t xml:space="preserve">Monitoring &amp; </w:t>
      </w:r>
      <w:r w:rsidR="005C130C">
        <w:rPr>
          <w:rFonts w:ascii="Arial" w:hAnsi="Arial" w:cs="Arial"/>
          <w:sz w:val="24"/>
          <w:szCs w:val="24"/>
        </w:rPr>
        <w:t>s</w:t>
      </w:r>
      <w:r w:rsidR="00152238">
        <w:rPr>
          <w:rFonts w:ascii="Arial" w:hAnsi="Arial" w:cs="Arial"/>
          <w:sz w:val="24"/>
          <w:szCs w:val="24"/>
        </w:rPr>
        <w:t>olving real-time</w:t>
      </w:r>
      <w:r w:rsidR="005C130C">
        <w:rPr>
          <w:rFonts w:ascii="Arial" w:hAnsi="Arial" w:cs="Arial"/>
          <w:sz w:val="24"/>
          <w:szCs w:val="24"/>
        </w:rPr>
        <w:t xml:space="preserve"> VOIP</w:t>
      </w:r>
      <w:r w:rsidR="00152238">
        <w:rPr>
          <w:rFonts w:ascii="Arial" w:hAnsi="Arial" w:cs="Arial"/>
          <w:sz w:val="24"/>
          <w:szCs w:val="24"/>
        </w:rPr>
        <w:t xml:space="preserve"> </w:t>
      </w:r>
      <w:r w:rsidR="002F115B">
        <w:rPr>
          <w:rFonts w:ascii="Arial" w:hAnsi="Arial" w:cs="Arial"/>
          <w:sz w:val="24"/>
          <w:szCs w:val="24"/>
        </w:rPr>
        <w:t>communication problems</w:t>
      </w:r>
      <w:r w:rsidR="00EC5893">
        <w:rPr>
          <w:rFonts w:ascii="Arial" w:hAnsi="Arial" w:cs="Arial"/>
          <w:sz w:val="24"/>
          <w:szCs w:val="24"/>
        </w:rPr>
        <w:t xml:space="preserve"> (SIP)</w:t>
      </w:r>
      <w:r w:rsidR="002F115B">
        <w:rPr>
          <w:rFonts w:ascii="Arial" w:hAnsi="Arial" w:cs="Arial"/>
          <w:sz w:val="24"/>
          <w:szCs w:val="24"/>
        </w:rPr>
        <w:t xml:space="preserve"> </w:t>
      </w:r>
      <w:r w:rsidR="00781BA1">
        <w:rPr>
          <w:rFonts w:ascii="Arial" w:hAnsi="Arial" w:cs="Arial"/>
          <w:sz w:val="24"/>
          <w:szCs w:val="24"/>
        </w:rPr>
        <w:t xml:space="preserve">of </w:t>
      </w:r>
      <w:r w:rsidR="005C130C">
        <w:rPr>
          <w:rFonts w:ascii="Arial" w:hAnsi="Arial" w:cs="Arial"/>
          <w:sz w:val="24"/>
          <w:szCs w:val="24"/>
        </w:rPr>
        <w:t>outbounds clients</w:t>
      </w:r>
      <w:r w:rsidR="0007113A">
        <w:rPr>
          <w:rFonts w:ascii="Arial" w:hAnsi="Arial" w:cs="Arial"/>
          <w:sz w:val="24"/>
          <w:szCs w:val="24"/>
        </w:rPr>
        <w:t xml:space="preserve"> </w:t>
      </w:r>
      <w:r w:rsidR="00EC5893">
        <w:rPr>
          <w:rFonts w:ascii="Arial" w:hAnsi="Arial" w:cs="Arial"/>
          <w:sz w:val="24"/>
          <w:szCs w:val="24"/>
        </w:rPr>
        <w:t>on</w:t>
      </w:r>
      <w:r w:rsidR="0007113A">
        <w:rPr>
          <w:rFonts w:ascii="Arial" w:hAnsi="Arial" w:cs="Arial"/>
          <w:sz w:val="24"/>
          <w:szCs w:val="24"/>
        </w:rPr>
        <w:t xml:space="preserve"> </w:t>
      </w:r>
      <w:r w:rsidR="001901D7">
        <w:rPr>
          <w:rFonts w:ascii="Arial" w:hAnsi="Arial" w:cs="Arial"/>
          <w:sz w:val="24"/>
          <w:szCs w:val="24"/>
        </w:rPr>
        <w:t>Coperato servers</w:t>
      </w:r>
      <w:r w:rsidR="005C130C">
        <w:rPr>
          <w:rFonts w:ascii="Arial" w:hAnsi="Arial" w:cs="Arial"/>
          <w:sz w:val="24"/>
          <w:szCs w:val="24"/>
        </w:rPr>
        <w:t>.</w:t>
      </w:r>
    </w:p>
    <w:p w14:paraId="1D2C7C08" w14:textId="0555D00A" w:rsidR="000164D1" w:rsidRPr="00692FA7" w:rsidRDefault="00572B97" w:rsidP="00DD74D5">
      <w:pPr>
        <w:rPr>
          <w:rFonts w:ascii="Arial" w:hAnsi="Arial" w:cs="Arial"/>
          <w:sz w:val="24"/>
          <w:szCs w:val="24"/>
        </w:rPr>
      </w:pPr>
      <w:r w:rsidRPr="00692FA7">
        <w:rPr>
          <w:rFonts w:ascii="Arial" w:hAnsi="Arial" w:cs="Arial"/>
          <w:b/>
          <w:bCs/>
          <w:sz w:val="24"/>
          <w:szCs w:val="24"/>
        </w:rPr>
        <w:t>2016-2018 | IT Team Leader (IDF)</w:t>
      </w:r>
      <w:r w:rsidRPr="00692FA7">
        <w:rPr>
          <w:rFonts w:ascii="Arial" w:hAnsi="Arial" w:cs="Arial"/>
          <w:b/>
          <w:bCs/>
          <w:sz w:val="24"/>
          <w:szCs w:val="24"/>
        </w:rPr>
        <w:br/>
      </w:r>
      <w:r w:rsidRPr="00692FA7">
        <w:rPr>
          <w:rFonts w:ascii="Arial" w:hAnsi="Arial" w:cs="Arial"/>
          <w:sz w:val="24"/>
          <w:szCs w:val="24"/>
        </w:rPr>
        <w:t>Leading IT department of 10 soldiers, providing computer &amp; network services</w:t>
      </w:r>
      <w:r w:rsidR="00BB6E30">
        <w:rPr>
          <w:rFonts w:ascii="Arial" w:hAnsi="Arial" w:cs="Arial" w:hint="cs"/>
          <w:sz w:val="24"/>
          <w:szCs w:val="24"/>
          <w:rtl/>
          <w:lang w:bidi="he-IL"/>
        </w:rPr>
        <w:t xml:space="preserve"> </w:t>
      </w:r>
      <w:r w:rsidR="006E7B7D">
        <w:rPr>
          <w:rFonts w:ascii="Arial" w:hAnsi="Arial" w:cs="Arial"/>
          <w:sz w:val="24"/>
          <w:szCs w:val="24"/>
          <w:lang w:bidi="he-IL"/>
        </w:rPr>
        <w:t>(</w:t>
      </w:r>
      <w:r w:rsidR="00F7725E">
        <w:rPr>
          <w:rFonts w:ascii="Arial" w:hAnsi="Arial" w:cs="Arial"/>
          <w:sz w:val="24"/>
          <w:szCs w:val="24"/>
          <w:lang w:bidi="he-IL"/>
        </w:rPr>
        <w:t>Layers 1-3</w:t>
      </w:r>
      <w:r w:rsidR="006E7B7D">
        <w:rPr>
          <w:rFonts w:ascii="Arial" w:hAnsi="Arial" w:cs="Arial"/>
          <w:sz w:val="24"/>
          <w:szCs w:val="24"/>
          <w:lang w:bidi="he-IL"/>
        </w:rPr>
        <w:t>)</w:t>
      </w:r>
      <w:r w:rsidR="00F7725E">
        <w:rPr>
          <w:rFonts w:ascii="Arial" w:hAnsi="Arial" w:cs="Arial"/>
          <w:sz w:val="24"/>
          <w:szCs w:val="24"/>
          <w:lang w:bidi="he-IL"/>
        </w:rPr>
        <w:t xml:space="preserve"> </w:t>
      </w:r>
      <w:r w:rsidR="00BB6E30">
        <w:rPr>
          <w:rFonts w:ascii="Arial" w:hAnsi="Arial" w:cs="Arial"/>
          <w:sz w:val="24"/>
          <w:szCs w:val="24"/>
          <w:lang w:bidi="he-IL"/>
        </w:rPr>
        <w:t xml:space="preserve">in </w:t>
      </w:r>
      <w:r w:rsidR="00BB6E30" w:rsidRPr="00BB6E30">
        <w:rPr>
          <w:rFonts w:ascii="Arial" w:hAnsi="Arial" w:cs="Arial"/>
          <w:sz w:val="24"/>
          <w:szCs w:val="24"/>
          <w:lang w:bidi="he-IL"/>
        </w:rPr>
        <w:t>Northern Command</w:t>
      </w:r>
      <w:r w:rsidR="00E5459E">
        <w:rPr>
          <w:rFonts w:ascii="Arial" w:hAnsi="Arial" w:cs="Arial"/>
          <w:sz w:val="24"/>
          <w:szCs w:val="24"/>
          <w:lang w:bidi="he-IL"/>
        </w:rPr>
        <w:t xml:space="preserve"> main base</w:t>
      </w:r>
      <w:r w:rsidRPr="00692FA7">
        <w:rPr>
          <w:rFonts w:ascii="Arial" w:hAnsi="Arial" w:cs="Arial"/>
          <w:sz w:val="24"/>
          <w:szCs w:val="24"/>
        </w:rPr>
        <w:t>.</w:t>
      </w:r>
    </w:p>
    <w:sectPr w:rsidR="000164D1" w:rsidRPr="00692FA7" w:rsidSect="00854AAB">
      <w:headerReference w:type="default" r:id="rId29"/>
      <w:footerReference w:type="default" r:id="rId30"/>
      <w:headerReference w:type="first" r:id="rId31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F81F" w14:textId="77777777" w:rsidR="00A5660F" w:rsidRDefault="00A5660F">
      <w:pPr>
        <w:spacing w:after="0" w:line="240" w:lineRule="auto"/>
      </w:pPr>
      <w:r>
        <w:separator/>
      </w:r>
    </w:p>
  </w:endnote>
  <w:endnote w:type="continuationSeparator" w:id="0">
    <w:p w14:paraId="433B81C0" w14:textId="77777777" w:rsidR="00A5660F" w:rsidRDefault="00A5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DBE7" w14:textId="77777777" w:rsidR="000164D1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6192" behindDoc="0" locked="0" layoutInCell="1" allowOverlap="0" wp14:anchorId="540DDE9E" wp14:editId="33223063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A07DD" w14:textId="77777777" w:rsidR="000164D1" w:rsidRDefault="00000000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540DDE9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0;margin-top:0;width:150pt;height:682.5pt;z-index:251656192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23CA07DD" w14:textId="77777777" w:rsidR="000164D1" w:rsidRDefault="00000000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3939" w14:textId="77777777" w:rsidR="00A5660F" w:rsidRDefault="00A5660F">
      <w:pPr>
        <w:spacing w:after="0" w:line="240" w:lineRule="auto"/>
      </w:pPr>
      <w:r>
        <w:separator/>
      </w:r>
    </w:p>
  </w:footnote>
  <w:footnote w:type="continuationSeparator" w:id="0">
    <w:p w14:paraId="1D5A20A5" w14:textId="77777777" w:rsidR="00A5660F" w:rsidRDefault="00A5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3243" w14:textId="77777777" w:rsidR="000164D1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0288" behindDoc="1" locked="0" layoutInCell="1" allowOverlap="1" wp14:anchorId="190EB835" wp14:editId="64BD7A68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C57E750" id="Straight Connector 2" o:spid="_x0000_s1026" style="position:absolute;z-index:-25165619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DA2A" w14:textId="77777777" w:rsidR="000164D1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58240" behindDoc="1" locked="0" layoutInCell="1" allowOverlap="1" wp14:anchorId="41A70967" wp14:editId="40207A2D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8007331" id="Straight Connector 9" o:spid="_x0000_s1026" style="position:absolute;z-index:-25165824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383.95pt;height:383.9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48A20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D7605B"/>
    <w:multiLevelType w:val="hybridMultilevel"/>
    <w:tmpl w:val="C26084E8"/>
    <w:lvl w:ilvl="0" w:tplc="75FEEB34">
      <w:start w:val="20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454E8"/>
    <w:multiLevelType w:val="hybridMultilevel"/>
    <w:tmpl w:val="984C1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716B8"/>
    <w:multiLevelType w:val="hybridMultilevel"/>
    <w:tmpl w:val="8D78BFAC"/>
    <w:lvl w:ilvl="0" w:tplc="3BE094E4">
      <w:start w:val="20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95A9B"/>
    <w:multiLevelType w:val="multilevel"/>
    <w:tmpl w:val="6D9E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D54D3A"/>
    <w:multiLevelType w:val="hybridMultilevel"/>
    <w:tmpl w:val="4A82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A52D0"/>
    <w:multiLevelType w:val="hybridMultilevel"/>
    <w:tmpl w:val="6A1C2A96"/>
    <w:lvl w:ilvl="0" w:tplc="F0E2A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C1B85"/>
    <w:multiLevelType w:val="hybridMultilevel"/>
    <w:tmpl w:val="F788E20E"/>
    <w:lvl w:ilvl="0" w:tplc="18F6E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11C7B"/>
    <w:multiLevelType w:val="hybridMultilevel"/>
    <w:tmpl w:val="5496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31A53"/>
    <w:multiLevelType w:val="hybridMultilevel"/>
    <w:tmpl w:val="1C7E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713E8"/>
    <w:multiLevelType w:val="hybridMultilevel"/>
    <w:tmpl w:val="6CE29800"/>
    <w:lvl w:ilvl="0" w:tplc="CE32F2E8">
      <w:start w:val="20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192">
    <w:abstractNumId w:val="0"/>
  </w:num>
  <w:num w:numId="2" w16cid:durableId="1525946880">
    <w:abstractNumId w:val="10"/>
  </w:num>
  <w:num w:numId="3" w16cid:durableId="1627735699">
    <w:abstractNumId w:val="10"/>
    <w:lvlOverride w:ilvl="0">
      <w:startOverride w:val="1"/>
    </w:lvlOverride>
  </w:num>
  <w:num w:numId="4" w16cid:durableId="488793766">
    <w:abstractNumId w:val="2"/>
  </w:num>
  <w:num w:numId="5" w16cid:durableId="928660660">
    <w:abstractNumId w:val="2"/>
    <w:lvlOverride w:ilvl="0">
      <w:startOverride w:val="1"/>
    </w:lvlOverride>
  </w:num>
  <w:num w:numId="6" w16cid:durableId="1465002520">
    <w:abstractNumId w:val="8"/>
  </w:num>
  <w:num w:numId="7" w16cid:durableId="25180253">
    <w:abstractNumId w:val="2"/>
  </w:num>
  <w:num w:numId="8" w16cid:durableId="155146397">
    <w:abstractNumId w:val="8"/>
  </w:num>
  <w:num w:numId="9" w16cid:durableId="1709181374">
    <w:abstractNumId w:val="2"/>
    <w:lvlOverride w:ilvl="0">
      <w:startOverride w:val="1"/>
    </w:lvlOverride>
  </w:num>
  <w:num w:numId="10" w16cid:durableId="1951205649">
    <w:abstractNumId w:val="7"/>
  </w:num>
  <w:num w:numId="11" w16cid:durableId="141583328">
    <w:abstractNumId w:val="2"/>
    <w:lvlOverride w:ilvl="0">
      <w:startOverride w:val="1"/>
    </w:lvlOverride>
  </w:num>
  <w:num w:numId="12" w16cid:durableId="2082211066">
    <w:abstractNumId w:val="2"/>
  </w:num>
  <w:num w:numId="13" w16cid:durableId="2107799373">
    <w:abstractNumId w:val="2"/>
  </w:num>
  <w:num w:numId="14" w16cid:durableId="1495755537">
    <w:abstractNumId w:val="2"/>
    <w:lvlOverride w:ilvl="0">
      <w:startOverride w:val="1"/>
    </w:lvlOverride>
  </w:num>
  <w:num w:numId="15" w16cid:durableId="1264919717">
    <w:abstractNumId w:val="13"/>
  </w:num>
  <w:num w:numId="16" w16cid:durableId="147213873">
    <w:abstractNumId w:val="2"/>
  </w:num>
  <w:num w:numId="17" w16cid:durableId="1371882000">
    <w:abstractNumId w:val="2"/>
    <w:lvlOverride w:ilvl="0">
      <w:startOverride w:val="1"/>
    </w:lvlOverride>
  </w:num>
  <w:num w:numId="18" w16cid:durableId="312563018">
    <w:abstractNumId w:val="9"/>
  </w:num>
  <w:num w:numId="19" w16cid:durableId="1512716058">
    <w:abstractNumId w:val="12"/>
  </w:num>
  <w:num w:numId="20" w16cid:durableId="1396128111">
    <w:abstractNumId w:val="11"/>
  </w:num>
  <w:num w:numId="21" w16cid:durableId="2019697519">
    <w:abstractNumId w:val="6"/>
  </w:num>
  <w:num w:numId="22" w16cid:durableId="123280977">
    <w:abstractNumId w:val="3"/>
  </w:num>
  <w:num w:numId="23" w16cid:durableId="633559240">
    <w:abstractNumId w:val="1"/>
  </w:num>
  <w:num w:numId="24" w16cid:durableId="647128441">
    <w:abstractNumId w:val="14"/>
  </w:num>
  <w:num w:numId="25" w16cid:durableId="1475296098">
    <w:abstractNumId w:val="15"/>
  </w:num>
  <w:num w:numId="26" w16cid:durableId="54470975">
    <w:abstractNumId w:val="4"/>
  </w:num>
  <w:num w:numId="27" w16cid:durableId="50544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C6"/>
    <w:rsid w:val="000164D1"/>
    <w:rsid w:val="000275E8"/>
    <w:rsid w:val="00031123"/>
    <w:rsid w:val="00033A9F"/>
    <w:rsid w:val="00036861"/>
    <w:rsid w:val="0004589C"/>
    <w:rsid w:val="0007113A"/>
    <w:rsid w:val="00080AC9"/>
    <w:rsid w:val="00096AB7"/>
    <w:rsid w:val="000A30B9"/>
    <w:rsid w:val="000D3891"/>
    <w:rsid w:val="001140A4"/>
    <w:rsid w:val="0012557D"/>
    <w:rsid w:val="001341FB"/>
    <w:rsid w:val="00152238"/>
    <w:rsid w:val="001901D7"/>
    <w:rsid w:val="001D5D41"/>
    <w:rsid w:val="002066CE"/>
    <w:rsid w:val="002514AD"/>
    <w:rsid w:val="002550DD"/>
    <w:rsid w:val="002668A5"/>
    <w:rsid w:val="002E6E99"/>
    <w:rsid w:val="002F115B"/>
    <w:rsid w:val="002F73E5"/>
    <w:rsid w:val="00301D5D"/>
    <w:rsid w:val="0032485D"/>
    <w:rsid w:val="00326061"/>
    <w:rsid w:val="00334B01"/>
    <w:rsid w:val="0033663B"/>
    <w:rsid w:val="0035016F"/>
    <w:rsid w:val="00354296"/>
    <w:rsid w:val="003554DD"/>
    <w:rsid w:val="003570C6"/>
    <w:rsid w:val="00363EF7"/>
    <w:rsid w:val="00396DBB"/>
    <w:rsid w:val="003A126E"/>
    <w:rsid w:val="003A70E0"/>
    <w:rsid w:val="003E239A"/>
    <w:rsid w:val="0041154E"/>
    <w:rsid w:val="004251CE"/>
    <w:rsid w:val="0042557E"/>
    <w:rsid w:val="00445D2B"/>
    <w:rsid w:val="00450CAC"/>
    <w:rsid w:val="00473083"/>
    <w:rsid w:val="004F3910"/>
    <w:rsid w:val="004F3E31"/>
    <w:rsid w:val="004F5695"/>
    <w:rsid w:val="0052522C"/>
    <w:rsid w:val="005318D1"/>
    <w:rsid w:val="00531AD9"/>
    <w:rsid w:val="00534DC8"/>
    <w:rsid w:val="00537793"/>
    <w:rsid w:val="00537C2C"/>
    <w:rsid w:val="00554B3C"/>
    <w:rsid w:val="005716D0"/>
    <w:rsid w:val="00572B97"/>
    <w:rsid w:val="00576ACD"/>
    <w:rsid w:val="00593D44"/>
    <w:rsid w:val="005A40CE"/>
    <w:rsid w:val="005C130C"/>
    <w:rsid w:val="005C5AF0"/>
    <w:rsid w:val="005D2237"/>
    <w:rsid w:val="005D42AA"/>
    <w:rsid w:val="005E38ED"/>
    <w:rsid w:val="00655BE6"/>
    <w:rsid w:val="0066330D"/>
    <w:rsid w:val="006924EB"/>
    <w:rsid w:val="00692FA7"/>
    <w:rsid w:val="006E14C9"/>
    <w:rsid w:val="006E7357"/>
    <w:rsid w:val="006E7B7D"/>
    <w:rsid w:val="006F3B98"/>
    <w:rsid w:val="00707536"/>
    <w:rsid w:val="00781BA1"/>
    <w:rsid w:val="007A4789"/>
    <w:rsid w:val="007C55E4"/>
    <w:rsid w:val="007D0E79"/>
    <w:rsid w:val="007E5A76"/>
    <w:rsid w:val="007F1001"/>
    <w:rsid w:val="008059C6"/>
    <w:rsid w:val="008256B3"/>
    <w:rsid w:val="008417C5"/>
    <w:rsid w:val="00841AEC"/>
    <w:rsid w:val="00854AAB"/>
    <w:rsid w:val="00863D5F"/>
    <w:rsid w:val="0087449B"/>
    <w:rsid w:val="00897709"/>
    <w:rsid w:val="008A6A4D"/>
    <w:rsid w:val="008C3E09"/>
    <w:rsid w:val="008D623A"/>
    <w:rsid w:val="008D65D4"/>
    <w:rsid w:val="00904DEA"/>
    <w:rsid w:val="00912B37"/>
    <w:rsid w:val="00913FD7"/>
    <w:rsid w:val="0092187F"/>
    <w:rsid w:val="00933780"/>
    <w:rsid w:val="00941FC2"/>
    <w:rsid w:val="009959B2"/>
    <w:rsid w:val="009B4287"/>
    <w:rsid w:val="009D1B1A"/>
    <w:rsid w:val="009D2D71"/>
    <w:rsid w:val="009D397B"/>
    <w:rsid w:val="009E4BBE"/>
    <w:rsid w:val="009F2CA7"/>
    <w:rsid w:val="00A053F6"/>
    <w:rsid w:val="00A5660F"/>
    <w:rsid w:val="00A73F49"/>
    <w:rsid w:val="00A91A4A"/>
    <w:rsid w:val="00A96CA9"/>
    <w:rsid w:val="00AA28FC"/>
    <w:rsid w:val="00AB6720"/>
    <w:rsid w:val="00AD0E8B"/>
    <w:rsid w:val="00AD6076"/>
    <w:rsid w:val="00AF4865"/>
    <w:rsid w:val="00B02EC5"/>
    <w:rsid w:val="00B515C9"/>
    <w:rsid w:val="00B85374"/>
    <w:rsid w:val="00B865E4"/>
    <w:rsid w:val="00BA44FB"/>
    <w:rsid w:val="00BB1458"/>
    <w:rsid w:val="00BB6E30"/>
    <w:rsid w:val="00BC0144"/>
    <w:rsid w:val="00BC02C9"/>
    <w:rsid w:val="00BC7003"/>
    <w:rsid w:val="00BD5618"/>
    <w:rsid w:val="00C34CA4"/>
    <w:rsid w:val="00C87F86"/>
    <w:rsid w:val="00C91705"/>
    <w:rsid w:val="00CC5F8C"/>
    <w:rsid w:val="00D11949"/>
    <w:rsid w:val="00D11EBD"/>
    <w:rsid w:val="00D11ED1"/>
    <w:rsid w:val="00D23EC1"/>
    <w:rsid w:val="00D36468"/>
    <w:rsid w:val="00D42C60"/>
    <w:rsid w:val="00D56F74"/>
    <w:rsid w:val="00D72980"/>
    <w:rsid w:val="00DA68B3"/>
    <w:rsid w:val="00DB0836"/>
    <w:rsid w:val="00DB662C"/>
    <w:rsid w:val="00DC6577"/>
    <w:rsid w:val="00DD74D5"/>
    <w:rsid w:val="00E1584B"/>
    <w:rsid w:val="00E5459E"/>
    <w:rsid w:val="00E5634C"/>
    <w:rsid w:val="00E7092A"/>
    <w:rsid w:val="00EC5371"/>
    <w:rsid w:val="00EC5893"/>
    <w:rsid w:val="00ED19B5"/>
    <w:rsid w:val="00EE178A"/>
    <w:rsid w:val="00EE1861"/>
    <w:rsid w:val="00EF5C90"/>
    <w:rsid w:val="00F00A94"/>
    <w:rsid w:val="00F205E7"/>
    <w:rsid w:val="00F4295B"/>
    <w:rsid w:val="00F62C5E"/>
    <w:rsid w:val="00F7725E"/>
    <w:rsid w:val="00FA11BC"/>
    <w:rsid w:val="00FA762F"/>
    <w:rsid w:val="00FB3B5E"/>
    <w:rsid w:val="00FC0B0F"/>
    <w:rsid w:val="00F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0A44C"/>
  <w15:chartTrackingRefBased/>
  <w15:docId w15:val="{063362A8-93EF-4B6C-B8C7-9B94B6BB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8059C6"/>
    <w:rPr>
      <w:color w:val="5F5F5F" w:themeColor="hyperlink"/>
      <w:u w:val="single"/>
    </w:rPr>
  </w:style>
  <w:style w:type="character" w:customStyle="1" w:styleId="vanity-namedomain">
    <w:name w:val="vanity-name__domain"/>
    <w:basedOn w:val="DefaultParagraphFont"/>
    <w:rsid w:val="008059C6"/>
  </w:style>
  <w:style w:type="character" w:customStyle="1" w:styleId="break-words">
    <w:name w:val="break-words"/>
    <w:basedOn w:val="DefaultParagraphFont"/>
    <w:rsid w:val="008059C6"/>
  </w:style>
  <w:style w:type="character" w:styleId="UnresolvedMention">
    <w:name w:val="Unresolved Mention"/>
    <w:basedOn w:val="DefaultParagraphFont"/>
    <w:uiPriority w:val="99"/>
    <w:semiHidden/>
    <w:unhideWhenUsed/>
    <w:rsid w:val="008059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D5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4DC8"/>
    <w:rPr>
      <w:color w:val="919191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5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tel://0544930243/" TargetMode="External"/><Relationship Id="rId18" Type="http://schemas.openxmlformats.org/officeDocument/2006/relationships/hyperlink" Target="mailto:gateniomer@gmail.com" TargetMode="External"/><Relationship Id="rId26" Type="http://schemas.openxmlformats.org/officeDocument/2006/relationships/hyperlink" Target="https://nextapp-gilt.vercel.app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gateniomer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gateniomer" TargetMode="External"/><Relationship Id="rId25" Type="http://schemas.openxmlformats.org/officeDocument/2006/relationships/hyperlink" Target="https://omersites.com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linkedin.com/in/omer-gatenio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ateniomer@gmail.com" TargetMode="External"/><Relationship Id="rId24" Type="http://schemas.openxmlformats.org/officeDocument/2006/relationships/hyperlink" Target="https://play.google.com/store/apps/details?id=com.omerg.psychotrainer&amp;hl=he&amp;gl=US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linkedin.com/in/omer-gatenio/" TargetMode="External"/><Relationship Id="rId23" Type="http://schemas.openxmlformats.org/officeDocument/2006/relationships/hyperlink" Target="https://omersites.com/" TargetMode="External"/><Relationship Id="rId28" Type="http://schemas.openxmlformats.org/officeDocument/2006/relationships/hyperlink" Target="https://gateniomer.github.io/HTML-CSS-Project/" TargetMode="External"/><Relationship Id="rId10" Type="http://schemas.openxmlformats.org/officeDocument/2006/relationships/image" Target="media/image2.png"/><Relationship Id="rId19" Type="http://schemas.openxmlformats.org/officeDocument/2006/relationships/hyperlink" Target="tel://0544930243/" TargetMode="External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play.google.com/store/apps/details?id=com.omerg.psychotrainer&amp;hl=he&amp;gl=US" TargetMode="External"/><Relationship Id="rId27" Type="http://schemas.openxmlformats.org/officeDocument/2006/relationships/hyperlink" Target="https://cheerful-empanada-483be5.netlify.app/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80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Omer Gatenio</dc:creator>
  <cp:keywords/>
  <cp:lastModifiedBy>Omer Gatenio</cp:lastModifiedBy>
  <cp:revision>17</cp:revision>
  <cp:lastPrinted>2022-12-06T21:40:00Z</cp:lastPrinted>
  <dcterms:created xsi:type="dcterms:W3CDTF">2022-12-06T20:21:00Z</dcterms:created>
  <dcterms:modified xsi:type="dcterms:W3CDTF">2022-12-06T21:41:00Z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